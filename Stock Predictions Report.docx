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Default="001464D7">
      <w:pPr>
        <w:pStyle w:val="Title"/>
      </w:pPr>
      <w:r>
        <w:t>Stock Predictions</w:t>
      </w:r>
    </w:p>
    <w:p w:rsidR="004D6B86" w:rsidRDefault="001464D7">
      <w:pPr>
        <w:pStyle w:val="Title2"/>
      </w:pPr>
      <w:r>
        <w:t>Dinesh Daultani</w:t>
      </w:r>
    </w:p>
    <w:p w:rsidR="004D6B86" w:rsidRDefault="001464D7">
      <w:pPr>
        <w:pStyle w:val="Title2"/>
      </w:pPr>
      <w:r>
        <w:t>Illinois State University</w:t>
      </w:r>
    </w:p>
    <w:p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ECF935C155554510AD04789644D6427B"/>
        </w:placeholder>
        <w:temporary/>
        <w:showingPlcHdr/>
        <w15:appearance w15:val="hidden"/>
      </w:sdtPr>
      <w:sdtEndPr/>
      <w:sdtContent>
        <w:p w:rsidR="004D6B86" w:rsidRPr="00A4757D" w:rsidRDefault="00A4757D">
          <w:r>
            <w:t>Include any grant/funding information and a complete correspondence address.</w:t>
          </w:r>
        </w:p>
      </w:sdtContent>
    </w:sdt>
    <w:p w:rsidR="004D6B86" w:rsidRDefault="00345333">
      <w:pPr>
        <w:pStyle w:val="SectionTitle"/>
      </w:pPr>
      <w:r>
        <w:lastRenderedPageBreak/>
        <w:t>Abstract</w:t>
      </w:r>
    </w:p>
    <w:p w:rsidR="004D6B86" w:rsidRPr="004D4F8C" w:rsidRDefault="001464D7">
      <w:pPr>
        <w:pStyle w:val="NoSpacing"/>
      </w:pPr>
      <w:r w:rsidRPr="001464D7">
        <w:t xml:space="preserve">Stock prices fluctuate rapidly with the change in world market economy. There are many techniques to predict the stock price variations, but in this project, </w:t>
      </w:r>
      <w:r>
        <w:t xml:space="preserve">New York Times’ </w:t>
      </w:r>
      <w:r w:rsidRPr="001464D7">
        <w:t xml:space="preserve">news articles </w:t>
      </w:r>
      <w:proofErr w:type="gramStart"/>
      <w:r>
        <w:t>is</w:t>
      </w:r>
      <w:r w:rsidRPr="001464D7">
        <w:t xml:space="preserve"> used</w:t>
      </w:r>
      <w:proofErr w:type="gramEnd"/>
      <w:r w:rsidRPr="001464D7">
        <w:t xml:space="preserve"> to predict the change in stock prices. We are </w:t>
      </w:r>
      <w:r>
        <w:t>using</w:t>
      </w:r>
      <w:r w:rsidRPr="001464D7">
        <w:t xml:space="preserve"> </w:t>
      </w:r>
      <w:r>
        <w:t>NY Times Archive</w:t>
      </w:r>
      <w:r w:rsidRPr="001464D7">
        <w:t xml:space="preserve"> API to </w:t>
      </w:r>
      <w:r>
        <w:t xml:space="preserve">gather the news website articles </w:t>
      </w:r>
      <w:r w:rsidRPr="001464D7">
        <w:t xml:space="preserve">data over the span of </w:t>
      </w:r>
      <w:r>
        <w:t>10 years</w:t>
      </w:r>
      <w:r w:rsidRPr="001464D7">
        <w:t>. Sentiment analysis of the headlines are going to be performed and then the output of the sentiment analysis is going to be fed into machine learning models to predict the price of</w:t>
      </w:r>
      <w:r>
        <w:t xml:space="preserve"> DJIA</w:t>
      </w:r>
      <w:r w:rsidRPr="001464D7">
        <w:t xml:space="preserve"> stock indices.</w:t>
      </w:r>
    </w:p>
    <w:p w:rsidR="004D6B86" w:rsidRDefault="00345333">
      <w:r>
        <w:rPr>
          <w:rStyle w:val="Emphasis"/>
        </w:rPr>
        <w:t>Keywords</w:t>
      </w:r>
      <w:r w:rsidR="004D4F8C">
        <w:t xml:space="preserve">: </w:t>
      </w:r>
      <w:r w:rsidR="001464D7">
        <w:t xml:space="preserve">DJIA – Dow Jones Industrial Average, </w:t>
      </w:r>
      <w:r w:rsidR="00963867">
        <w:t xml:space="preserve">NLTK – Natural Language Toolkit, </w:t>
      </w:r>
      <w:r w:rsidR="00E8683F">
        <w:t>MLP – Multi Layer Perceptron</w:t>
      </w:r>
    </w:p>
    <w:p w:rsidR="004D6B86" w:rsidRPr="00E7305D" w:rsidRDefault="004D6B86" w:rsidP="009B7F6B">
      <w:pPr>
        <w:pStyle w:val="SectionTitle"/>
        <w:jc w:val="left"/>
      </w:pPr>
    </w:p>
    <w:p w:rsidR="004D6B86" w:rsidRPr="00C5686B" w:rsidRDefault="006358E3">
      <w:pPr>
        <w:pStyle w:val="Heading1"/>
      </w:pPr>
      <w:r>
        <w:t>Introduction</w:t>
      </w:r>
    </w:p>
    <w:p w:rsidR="004D6B86" w:rsidRDefault="00A81A81">
      <w:r w:rsidRPr="00A81A81">
        <w:t>According to EMH (</w:t>
      </w:r>
      <w:r>
        <w:t xml:space="preserve">Efficient Market </w:t>
      </w:r>
      <w:proofErr w:type="gramStart"/>
      <w:r>
        <w:t>Hypothesis)</w:t>
      </w:r>
      <w:proofErr w:type="gramEnd"/>
      <w:r w:rsidRPr="00A81A81">
        <w:t xml:space="preserve"> the stock prices are based on new information such as news rather than present and past prices of stocks.</w:t>
      </w:r>
      <w:r>
        <w:t xml:space="preserve"> </w:t>
      </w:r>
      <w:r w:rsidR="008E5D94">
        <w:t xml:space="preserve">Hence, we will be using </w:t>
      </w:r>
      <w:r w:rsidR="008863F8">
        <w:t>news articles to predict the change in stock indices</w:t>
      </w:r>
      <w:r w:rsidR="008566A4">
        <w:t xml:space="preserve"> rather than predicting the prices by historical stock prices.</w:t>
      </w:r>
    </w:p>
    <w:p w:rsidR="006358E3" w:rsidRDefault="006358E3" w:rsidP="006358E3">
      <w:pPr>
        <w:pStyle w:val="Heading1"/>
      </w:pPr>
      <w:r>
        <w:t>Data Gathering</w:t>
      </w:r>
    </w:p>
    <w:p w:rsidR="00773A38" w:rsidRDefault="00773A38" w:rsidP="00773A38">
      <w:r>
        <w:t>Two types of data gathered for this project:</w:t>
      </w:r>
    </w:p>
    <w:p w:rsidR="00773A38" w:rsidRDefault="00773A38" w:rsidP="00773A38">
      <w:r>
        <w:t xml:space="preserve">1. </w:t>
      </w:r>
      <w:r w:rsidRPr="009914A8">
        <w:rPr>
          <w:b/>
        </w:rPr>
        <w:t>Stock indices:</w:t>
      </w:r>
      <w:r>
        <w:t xml:space="preserve"> As in general, researchers predict stock prices of composite index instead of predicting individual </w:t>
      </w:r>
      <w:r w:rsidR="002455B4">
        <w:t>company’s</w:t>
      </w:r>
      <w:r>
        <w:t xml:space="preserve"> stock prices. Because those composite index prices reflect the overall change in the stock market. We have used DJIA stock indices to predict the overall change in US top companies. </w:t>
      </w:r>
    </w:p>
    <w:p w:rsidR="00773A38" w:rsidRPr="00773A38" w:rsidRDefault="00773A38" w:rsidP="00773A38">
      <w:r>
        <w:t xml:space="preserve">2. </w:t>
      </w:r>
      <w:r w:rsidRPr="009914A8">
        <w:rPr>
          <w:b/>
        </w:rPr>
        <w:t>NY Times API's:</w:t>
      </w:r>
      <w:r>
        <w:t xml:space="preserve"> N</w:t>
      </w:r>
      <w:r w:rsidR="00BD125A">
        <w:t>ews article</w:t>
      </w:r>
      <w:r>
        <w:t xml:space="preserve"> data </w:t>
      </w:r>
      <w:proofErr w:type="gramStart"/>
      <w:r w:rsidR="00BD125A">
        <w:t>is</w:t>
      </w:r>
      <w:r>
        <w:t xml:space="preserve"> collected</w:t>
      </w:r>
      <w:proofErr w:type="gramEnd"/>
      <w:r>
        <w:t xml:space="preserve"> from NY Times Archive API </w:t>
      </w:r>
      <w:r w:rsidR="00BD125A">
        <w:t>for</w:t>
      </w:r>
      <w:r>
        <w:t xml:space="preserve"> last 10 years from 2007 to 2016. </w:t>
      </w:r>
    </w:p>
    <w:p w:rsidR="006358E3" w:rsidRDefault="006358E3" w:rsidP="006358E3">
      <w:pPr>
        <w:pStyle w:val="Heading1"/>
      </w:pPr>
      <w:r>
        <w:t>Data Processing</w:t>
      </w:r>
    </w:p>
    <w:p w:rsidR="004472C5" w:rsidRPr="004472C5" w:rsidRDefault="004472C5" w:rsidP="004472C5">
      <w:pPr>
        <w:pStyle w:val="Heading2"/>
        <w:rPr>
          <w:rFonts w:asciiTheme="minorHAnsi" w:eastAsiaTheme="minorEastAsia" w:hAnsiTheme="minorHAnsi" w:cstheme="minorBidi"/>
        </w:rPr>
      </w:pPr>
      <w:r>
        <w:t>Articles Filtering:</w:t>
      </w:r>
    </w:p>
    <w:p w:rsidR="00517E23" w:rsidRDefault="00BE37BB" w:rsidP="00517E23">
      <w:r>
        <w:t xml:space="preserve">Articles </w:t>
      </w:r>
      <w:r w:rsidR="008A10EC">
        <w:t xml:space="preserve">collected from NY Times archive </w:t>
      </w:r>
      <w:r>
        <w:t xml:space="preserve">contains </w:t>
      </w:r>
      <w:r w:rsidR="008A10EC">
        <w:t xml:space="preserve">some other categories of </w:t>
      </w:r>
      <w:r w:rsidR="00D6733C">
        <w:t>articles, which</w:t>
      </w:r>
      <w:r w:rsidR="008A10EC">
        <w:t xml:space="preserve"> </w:t>
      </w:r>
      <w:proofErr w:type="gramStart"/>
      <w:r w:rsidR="008A10EC">
        <w:t>are not related</w:t>
      </w:r>
      <w:proofErr w:type="gramEnd"/>
      <w:r w:rsidR="008A10EC">
        <w:t xml:space="preserve"> to stocks at all such </w:t>
      </w:r>
      <w:r w:rsidR="00D6733C">
        <w:t>as</w:t>
      </w:r>
      <w:r w:rsidR="008A10EC">
        <w:t xml:space="preserve"> Biography, Obituary, </w:t>
      </w:r>
      <w:r w:rsidR="00D6733C">
        <w:t>and Schedule</w:t>
      </w:r>
      <w:r w:rsidR="008A10EC">
        <w:t xml:space="preserve"> etc. </w:t>
      </w:r>
      <w:r w:rsidR="00D6733C">
        <w:t>Therefore</w:t>
      </w:r>
      <w:r w:rsidR="008A10EC">
        <w:t xml:space="preserve">, we have removed those kind of articles from the lists. In addition, </w:t>
      </w:r>
      <w:r w:rsidR="00D6733C">
        <w:t xml:space="preserve">news, which </w:t>
      </w:r>
      <w:proofErr w:type="gramStart"/>
      <w:r w:rsidR="00D6733C">
        <w:t>doesn’t</w:t>
      </w:r>
      <w:proofErr w:type="gramEnd"/>
      <w:r w:rsidR="00D6733C">
        <w:t xml:space="preserve"> affect stocks,</w:t>
      </w:r>
      <w:r w:rsidR="008A10EC">
        <w:t xml:space="preserve"> are also filtered out from the </w:t>
      </w:r>
      <w:r w:rsidR="00D6733C">
        <w:t>most relevant</w:t>
      </w:r>
      <w:r w:rsidR="008A10EC">
        <w:t xml:space="preserve"> articles. </w:t>
      </w:r>
      <w:r w:rsidR="00D6733C">
        <w:t>Articles s</w:t>
      </w:r>
      <w:r w:rsidR="008A10EC">
        <w:t xml:space="preserve">ections that are </w:t>
      </w:r>
      <w:r w:rsidR="00D6733C">
        <w:t>kept</w:t>
      </w:r>
      <w:r w:rsidR="008A10EC">
        <w:t xml:space="preserve"> are as follows: </w:t>
      </w:r>
      <w:r w:rsidR="00D6733C">
        <w:t>'B</w:t>
      </w:r>
      <w:r w:rsidR="004472C5" w:rsidRPr="004472C5">
        <w:t>u</w:t>
      </w:r>
      <w:r w:rsidR="00D6733C">
        <w:t>siness', 'National', 'World', 'U.S.' , 'Politics', 'Opinion', 'Tech', 'Science',  'Health' and 'F</w:t>
      </w:r>
      <w:r w:rsidR="004472C5" w:rsidRPr="004472C5">
        <w:t>oreign'</w:t>
      </w:r>
      <w:r w:rsidR="004472C5">
        <w:t>.</w:t>
      </w:r>
      <w:r w:rsidR="0043416D">
        <w:t xml:space="preserve"> Approximately 400k articles </w:t>
      </w:r>
      <w:proofErr w:type="gramStart"/>
      <w:r w:rsidR="0043416D">
        <w:t>are filtered out</w:t>
      </w:r>
      <w:proofErr w:type="gramEnd"/>
      <w:r w:rsidR="0043416D">
        <w:t xml:space="preserve"> after applying above filters out of 1M articles.</w:t>
      </w:r>
    </w:p>
    <w:p w:rsidR="00517E23" w:rsidRDefault="00517E23" w:rsidP="008A10EC"/>
    <w:p w:rsidR="00517E23" w:rsidRDefault="00517E23" w:rsidP="00517E23">
      <w:pPr>
        <w:pStyle w:val="Heading2"/>
      </w:pPr>
      <w:r>
        <w:t>Merge stock indices with articles:</w:t>
      </w:r>
    </w:p>
    <w:p w:rsidR="00517E23" w:rsidRDefault="00517E23" w:rsidP="00517E23">
      <w:r>
        <w:t xml:space="preserve">After filtering out the relevant articles, single string </w:t>
      </w:r>
      <w:proofErr w:type="gramStart"/>
      <w:r>
        <w:t>was concatenated</w:t>
      </w:r>
      <w:proofErr w:type="gramEnd"/>
      <w:r>
        <w:t xml:space="preserve"> from all the articles headlines for each day. After getting single string for a day, it </w:t>
      </w:r>
      <w:proofErr w:type="gramStart"/>
      <w:r>
        <w:t>was merged</w:t>
      </w:r>
      <w:proofErr w:type="gramEnd"/>
      <w:r>
        <w:t xml:space="preserve"> with appropriate date and its </w:t>
      </w:r>
      <w:r w:rsidR="00E7082D">
        <w:t xml:space="preserve">DJIA </w:t>
      </w:r>
      <w:r>
        <w:t>stock indices.</w:t>
      </w:r>
    </w:p>
    <w:p w:rsidR="00CD2009" w:rsidRDefault="00CD2009" w:rsidP="00CD2009">
      <w:pPr>
        <w:pStyle w:val="Heading2"/>
      </w:pPr>
      <w:r>
        <w:t>Pickling the processed data:</w:t>
      </w:r>
    </w:p>
    <w:p w:rsidR="00CD2009" w:rsidRDefault="00CD2009" w:rsidP="00625F1A">
      <w:r>
        <w:t xml:space="preserve">After </w:t>
      </w:r>
      <w:r w:rsidR="00D86508">
        <w:t xml:space="preserve">preprocessing of the data, data frame is </w:t>
      </w:r>
      <w:r w:rsidR="00E05539">
        <w:t>stored (pickled)</w:t>
      </w:r>
      <w:r w:rsidR="00D86508">
        <w:t xml:space="preserve"> to be read for further model </w:t>
      </w:r>
      <w:r w:rsidR="00E05539">
        <w:t>training</w:t>
      </w:r>
      <w:r w:rsidR="00D86508">
        <w:t>.</w:t>
      </w:r>
      <w:r w:rsidR="008F6F3C">
        <w:t xml:space="preserve"> </w:t>
      </w:r>
    </w:p>
    <w:p w:rsidR="00273F24" w:rsidRDefault="00273F24" w:rsidP="00273F24">
      <w:pPr>
        <w:pStyle w:val="Heading1"/>
      </w:pPr>
      <w:r>
        <w:t>Sentiment Analysis</w:t>
      </w:r>
    </w:p>
    <w:p w:rsidR="00517E23" w:rsidRPr="00BD125A" w:rsidRDefault="007145C8" w:rsidP="008A10EC">
      <w:r>
        <w:t xml:space="preserve">NLTK package in python is </w:t>
      </w:r>
      <w:r w:rsidR="008F6F3C">
        <w:t>most</w:t>
      </w:r>
      <w:r>
        <w:t xml:space="preserve"> widely </w:t>
      </w:r>
      <w:r w:rsidR="008F6F3C">
        <w:t xml:space="preserve">used </w:t>
      </w:r>
      <w:r>
        <w:t>for sentiment anal</w:t>
      </w:r>
      <w:r w:rsidR="008F6F3C">
        <w:t xml:space="preserve">ysis for classifying emotions or behavior through natural language processing. </w:t>
      </w:r>
      <w:r w:rsidR="003E0BCE">
        <w:t xml:space="preserve">Vader Sentiment </w:t>
      </w:r>
      <w:r w:rsidR="004F041D">
        <w:t>Analyzer, which comes with NLTK package,</w:t>
      </w:r>
      <w:r w:rsidR="003E0BCE">
        <w:t xml:space="preserve"> </w:t>
      </w:r>
      <w:proofErr w:type="gramStart"/>
      <w:r w:rsidR="003E0BCE">
        <w:t>is used</w:t>
      </w:r>
      <w:proofErr w:type="gramEnd"/>
      <w:r w:rsidR="003E0BCE">
        <w:t xml:space="preserve"> to score single</w:t>
      </w:r>
      <w:r w:rsidR="004F041D">
        <w:t xml:space="preserve"> merged</w:t>
      </w:r>
      <w:r w:rsidR="003E0BCE">
        <w:t xml:space="preserve"> string for articles and get a positive, negative and neutral score for that string. </w:t>
      </w:r>
    </w:p>
    <w:p w:rsidR="006358E3" w:rsidRDefault="00567617" w:rsidP="006358E3">
      <w:pPr>
        <w:pStyle w:val="Heading1"/>
      </w:pPr>
      <w:r>
        <w:t>Training</w:t>
      </w:r>
      <w:r w:rsidR="006358E3">
        <w:t xml:space="preserve"> models</w:t>
      </w:r>
    </w:p>
    <w:p w:rsidR="00567617" w:rsidRPr="00567617" w:rsidRDefault="003E0BCE" w:rsidP="003131D3">
      <w:r>
        <w:t xml:space="preserve">Output of sentiment analysis is been fed to machine learning models to predict the stock prices of DJIA indices. </w:t>
      </w:r>
      <w:r w:rsidR="00747C98">
        <w:t xml:space="preserve">We have trained </w:t>
      </w:r>
      <w:r w:rsidR="004F041D">
        <w:t xml:space="preserve">various </w:t>
      </w:r>
      <w:proofErr w:type="gramStart"/>
      <w:r w:rsidR="004F041D">
        <w:t>machine learning</w:t>
      </w:r>
      <w:proofErr w:type="gramEnd"/>
      <w:r w:rsidR="004F041D">
        <w:t xml:space="preserve"> </w:t>
      </w:r>
      <w:r w:rsidR="00747C98">
        <w:t>models based on R</w:t>
      </w:r>
      <w:r w:rsidR="007C380B">
        <w:t>andom Forest, Linear Regression and</w:t>
      </w:r>
      <w:r w:rsidR="00747C98">
        <w:t xml:space="preserve"> </w:t>
      </w:r>
      <w:r>
        <w:t>MLP Classifiers</w:t>
      </w:r>
      <w:r w:rsidR="00747C98">
        <w:t xml:space="preserve">. </w:t>
      </w:r>
    </w:p>
    <w:p w:rsidR="00966197" w:rsidRDefault="00966197" w:rsidP="00966197">
      <w:pPr>
        <w:pStyle w:val="Heading1"/>
      </w:pPr>
      <w:r>
        <w:t>Challenges</w:t>
      </w:r>
    </w:p>
    <w:p w:rsidR="00966197" w:rsidRDefault="003831F6" w:rsidP="00966197">
      <w:pPr>
        <w:pStyle w:val="ListParagraph"/>
        <w:numPr>
          <w:ilvl w:val="0"/>
          <w:numId w:val="12"/>
        </w:numPr>
      </w:pPr>
      <w:r w:rsidRPr="003131D3">
        <w:rPr>
          <w:b/>
        </w:rPr>
        <w:t>Missing</w:t>
      </w:r>
      <w:r w:rsidR="00966197" w:rsidRPr="003131D3">
        <w:rPr>
          <w:b/>
        </w:rPr>
        <w:t xml:space="preserve"> stock indices</w:t>
      </w:r>
      <w:r w:rsidRPr="003131D3">
        <w:rPr>
          <w:b/>
        </w:rPr>
        <w:t>:</w:t>
      </w:r>
      <w:r>
        <w:t xml:space="preserve"> As the stock m</w:t>
      </w:r>
      <w:r w:rsidR="00117087">
        <w:t xml:space="preserve">arket </w:t>
      </w:r>
      <w:proofErr w:type="gramStart"/>
      <w:r w:rsidR="00117087">
        <w:t>is closed</w:t>
      </w:r>
      <w:proofErr w:type="gramEnd"/>
      <w:r w:rsidR="00117087">
        <w:t xml:space="preserve"> on weekends and</w:t>
      </w:r>
      <w:r>
        <w:t xml:space="preserve"> </w:t>
      </w:r>
      <w:r w:rsidR="00542FCB">
        <w:t>US holidays, there is no open/close prices for any of the stocks</w:t>
      </w:r>
      <w:r w:rsidR="007B6AB0">
        <w:t xml:space="preserve"> on those days</w:t>
      </w:r>
      <w:r w:rsidR="00542FCB">
        <w:t>. Which affects our DJIA values as well. To fill the missing data for indices, we have used interpolation of the prices to fill in the missing values.</w:t>
      </w:r>
    </w:p>
    <w:p w:rsidR="00966197" w:rsidRDefault="00966197" w:rsidP="00966197">
      <w:pPr>
        <w:pStyle w:val="ListParagraph"/>
        <w:numPr>
          <w:ilvl w:val="0"/>
          <w:numId w:val="12"/>
        </w:numPr>
      </w:pPr>
      <w:r w:rsidRPr="003131D3">
        <w:rPr>
          <w:b/>
        </w:rPr>
        <w:lastRenderedPageBreak/>
        <w:t>Filtering of the news articles</w:t>
      </w:r>
      <w:r w:rsidR="0054249A" w:rsidRPr="003131D3">
        <w:rPr>
          <w:b/>
        </w:rPr>
        <w:t>:</w:t>
      </w:r>
      <w:r w:rsidR="0054249A">
        <w:t xml:space="preserve"> Some of the articles contained ‘none’ as</w:t>
      </w:r>
      <w:r w:rsidR="007B6AB0">
        <w:t xml:space="preserve"> articles</w:t>
      </w:r>
      <w:r w:rsidR="0054249A">
        <w:t xml:space="preserve"> secti</w:t>
      </w:r>
      <w:r w:rsidR="007B6AB0">
        <w:t>on</w:t>
      </w:r>
      <w:r w:rsidR="0054249A">
        <w:t>, for those articles all the articles are included for that day.</w:t>
      </w:r>
    </w:p>
    <w:p w:rsidR="008913E4" w:rsidRDefault="008913E4" w:rsidP="00966197">
      <w:pPr>
        <w:pStyle w:val="ListParagraph"/>
        <w:numPr>
          <w:ilvl w:val="0"/>
          <w:numId w:val="12"/>
        </w:numPr>
      </w:pPr>
      <w:r w:rsidRPr="003131D3">
        <w:rPr>
          <w:b/>
        </w:rPr>
        <w:t>High fluctuation</w:t>
      </w:r>
      <w:r w:rsidR="00E876DF" w:rsidRPr="003131D3">
        <w:rPr>
          <w:b/>
        </w:rPr>
        <w:t xml:space="preserve">s in </w:t>
      </w:r>
      <w:r w:rsidR="003E542F" w:rsidRPr="003131D3">
        <w:rPr>
          <w:b/>
        </w:rPr>
        <w:t>prices:</w:t>
      </w:r>
      <w:r w:rsidR="003E542F">
        <w:t xml:space="preserve"> As the prices of the stocks fluctuate a lot, we have used technique called smoothing which </w:t>
      </w:r>
      <w:proofErr w:type="gramStart"/>
      <w:r w:rsidR="003E542F">
        <w:t>is used</w:t>
      </w:r>
      <w:proofErr w:type="gramEnd"/>
      <w:r w:rsidR="003E542F">
        <w:t xml:space="preserve"> in financial markets to take moving average of the values</w:t>
      </w:r>
      <w:r w:rsidR="00BF3287">
        <w:t>,</w:t>
      </w:r>
      <w:r w:rsidR="003E542F">
        <w:t xml:space="preserve"> which results in comparatively smooth curves.</w:t>
      </w:r>
    </w:p>
    <w:p w:rsidR="00594296" w:rsidRPr="00966197" w:rsidRDefault="00236980" w:rsidP="00966197">
      <w:pPr>
        <w:pStyle w:val="ListParagraph"/>
        <w:numPr>
          <w:ilvl w:val="0"/>
          <w:numId w:val="12"/>
        </w:numPr>
      </w:pPr>
      <w:r w:rsidRPr="003131D3">
        <w:rPr>
          <w:b/>
        </w:rPr>
        <w:t>Price change during testing and training:</w:t>
      </w:r>
      <w:r>
        <w:t xml:space="preserve"> As the starting price predicted for testing does not match with the ending price and it rather matches with starting value of the training DJIA values. We have took average for 10 starting days for predicted and actual values for testing and then added the difference in predicted values.</w:t>
      </w:r>
    </w:p>
    <w:p w:rsidR="00966197" w:rsidRPr="00966197" w:rsidRDefault="00966197" w:rsidP="00966197"/>
    <w:p w:rsidR="006358E3" w:rsidRDefault="006358E3" w:rsidP="006358E3">
      <w:pPr>
        <w:pStyle w:val="Heading1"/>
      </w:pPr>
      <w:r>
        <w:t>Conclusion</w:t>
      </w:r>
    </w:p>
    <w:p w:rsidR="00612BD2" w:rsidRPr="00612BD2" w:rsidRDefault="00612BD2" w:rsidP="00612BD2">
      <w:r>
        <w:t>MLP and Random forest shows better results than logistic regression</w:t>
      </w:r>
      <w:r w:rsidR="00D706EC">
        <w:t xml:space="preserve"> trained models</w:t>
      </w:r>
      <w:r>
        <w:t xml:space="preserve">. Although graphs generated </w:t>
      </w:r>
      <w:r w:rsidR="00D706EC">
        <w:t>does not</w:t>
      </w:r>
      <w:r>
        <w:t xml:space="preserve"> shows satisfactory results, further optimization in the process could lead to better accuracy in the results.</w:t>
      </w:r>
    </w:p>
    <w:p w:rsidR="006358E3" w:rsidRDefault="006358E3">
      <w:pPr>
        <w:pStyle w:val="Heading2"/>
      </w:pPr>
    </w:p>
    <w:p w:rsidR="00FA26C2" w:rsidRDefault="00FA26C2" w:rsidP="00FA26C2"/>
    <w:p w:rsidR="00FA26C2" w:rsidRDefault="00FA26C2" w:rsidP="00FA26C2"/>
    <w:p w:rsidR="00FA26C2" w:rsidRDefault="00FA26C2" w:rsidP="00FA26C2"/>
    <w:p w:rsidR="00FA26C2" w:rsidRDefault="00FA26C2" w:rsidP="00FA26C2"/>
    <w:p w:rsidR="00FA26C2" w:rsidRDefault="00FA26C2" w:rsidP="00FA26C2"/>
    <w:p w:rsidR="00FA26C2" w:rsidRDefault="00FA26C2" w:rsidP="00FA26C2"/>
    <w:p w:rsidR="00FA26C2" w:rsidRDefault="00FA26C2" w:rsidP="00FA26C2"/>
    <w:p w:rsidR="00FA26C2" w:rsidRPr="00FA26C2" w:rsidRDefault="00FA26C2" w:rsidP="00695FEB">
      <w:pPr>
        <w:ind w:firstLine="0"/>
      </w:pPr>
      <w:bookmarkStart w:id="0" w:name="_GoBack"/>
      <w:bookmarkEnd w:id="0"/>
    </w:p>
    <w:sectPr w:rsidR="00FA26C2" w:rsidRPr="00FA26C2">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18F" w:rsidRDefault="00E1518F">
      <w:pPr>
        <w:spacing w:line="240" w:lineRule="auto"/>
      </w:pPr>
      <w:r>
        <w:separator/>
      </w:r>
    </w:p>
    <w:p w:rsidR="00E1518F" w:rsidRDefault="00E1518F"/>
  </w:endnote>
  <w:endnote w:type="continuationSeparator" w:id="0">
    <w:p w:rsidR="00E1518F" w:rsidRDefault="00E1518F">
      <w:pPr>
        <w:spacing w:line="240" w:lineRule="auto"/>
      </w:pPr>
      <w:r>
        <w:continuationSeparator/>
      </w:r>
    </w:p>
    <w:p w:rsidR="00E1518F" w:rsidRDefault="00E15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18F" w:rsidRDefault="00E1518F">
      <w:pPr>
        <w:spacing w:line="240" w:lineRule="auto"/>
      </w:pPr>
      <w:r>
        <w:separator/>
      </w:r>
    </w:p>
    <w:p w:rsidR="00E1518F" w:rsidRDefault="00E1518F"/>
  </w:footnote>
  <w:footnote w:type="continuationSeparator" w:id="0">
    <w:p w:rsidR="00E1518F" w:rsidRDefault="00E1518F">
      <w:pPr>
        <w:spacing w:line="240" w:lineRule="auto"/>
      </w:pPr>
      <w:r>
        <w:continuationSeparator/>
      </w:r>
    </w:p>
    <w:p w:rsidR="00E1518F" w:rsidRDefault="00E1518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170521" w:rsidRDefault="00695FEB" w:rsidP="009B7F6B">
          <w:pPr>
            <w:pStyle w:val="Header"/>
          </w:pPr>
          <w:sdt>
            <w:sdtPr>
              <w:alias w:val="Enter shortened title:"/>
              <w:tag w:val="Enter shortened title:"/>
              <w:id w:val="-582528332"/>
              <w:placeholder>
                <w:docPart w:val="B00C387AE5E44EB5B27E53E8AF3CB9C3"/>
              </w:placeholder>
              <w15:dataBinding w:prefixMappings="xmlns:ns0='http://schemas.microsoft.com/temp/samples' " w:xpath="/ns0:employees[1]/ns0:employee[1]/ns0:CustomerName[1]" w:storeItemID="{B98E728A-96FF-4995-885C-5AF887AB0C35}"/>
              <w15:appearance w15:val="hidden"/>
            </w:sdtPr>
            <w:sdtEndPr/>
            <w:sdtContent>
              <w:r>
                <w:t>Stock Predictions</w:t>
              </w:r>
            </w:sdtContent>
          </w:sdt>
        </w:p>
      </w:tc>
      <w:tc>
        <w:tcPr>
          <w:tcW w:w="1080" w:type="dxa"/>
        </w:tcPr>
        <w:p w:rsidR="004D6B86" w:rsidRDefault="00345333">
          <w:pPr>
            <w:pStyle w:val="Header"/>
            <w:jc w:val="right"/>
          </w:pPr>
          <w:r>
            <w:fldChar w:fldCharType="begin"/>
          </w:r>
          <w:r>
            <w:instrText xml:space="preserve"> PAGE   \* MERGEFORMAT </w:instrText>
          </w:r>
          <w:r>
            <w:fldChar w:fldCharType="separate"/>
          </w:r>
          <w:r w:rsidR="00695FEB">
            <w:rPr>
              <w:noProof/>
            </w:rPr>
            <w:t>4</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9F0414" w:rsidRDefault="00961AE5" w:rsidP="00504F88">
          <w:pPr>
            <w:pStyle w:val="Header"/>
          </w:pPr>
          <w:r>
            <w:t xml:space="preserve">Running head: </w:t>
          </w:r>
          <w:sdt>
            <w:sdtPr>
              <w:alias w:val="Enter shortened title:"/>
              <w:tag w:val="Enter shortened title:"/>
              <w:id w:val="-211583021"/>
              <w:placeholder>
                <w:docPart w:val="706E2B3D171A4A51AC8B6DB29E4E451E"/>
              </w:placeholder>
              <w15:dataBinding w:prefixMappings="xmlns:ns0='http://schemas.microsoft.com/temp/samples' " w:xpath="/ns0:employees[1]/ns0:employee[1]/ns0:CustomerName[1]" w:storeItemID="{B98E728A-96FF-4995-885C-5AF887AB0C35}"/>
              <w15:appearance w15:val="hidden"/>
            </w:sdtPr>
            <w:sdtEndPr/>
            <w:sdtContent>
              <w:r w:rsidR="00695FEB">
                <w:t>Stock Predictions</w:t>
              </w:r>
            </w:sdtContent>
          </w:sdt>
        </w:p>
      </w:tc>
      <w:tc>
        <w:tcPr>
          <w:tcW w:w="1080" w:type="dxa"/>
        </w:tcPr>
        <w:p w:rsidR="004D6B86" w:rsidRDefault="00345333">
          <w:pPr>
            <w:pStyle w:val="Header"/>
            <w:jc w:val="right"/>
          </w:pPr>
          <w:r>
            <w:fldChar w:fldCharType="begin"/>
          </w:r>
          <w:r>
            <w:instrText xml:space="preserve"> PAGE   \* MERGEFORMAT </w:instrText>
          </w:r>
          <w:r>
            <w:fldChar w:fldCharType="separate"/>
          </w:r>
          <w:r w:rsidR="00695FEB">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6BA5F94"/>
    <w:multiLevelType w:val="hybridMultilevel"/>
    <w:tmpl w:val="9C5270AE"/>
    <w:lvl w:ilvl="0" w:tplc="2D346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18F"/>
    <w:rsid w:val="00005278"/>
    <w:rsid w:val="00006BBA"/>
    <w:rsid w:val="0001010E"/>
    <w:rsid w:val="000217F5"/>
    <w:rsid w:val="00090015"/>
    <w:rsid w:val="00097169"/>
    <w:rsid w:val="000B44CC"/>
    <w:rsid w:val="001121D6"/>
    <w:rsid w:val="00114BFA"/>
    <w:rsid w:val="00117087"/>
    <w:rsid w:val="001464D7"/>
    <w:rsid w:val="001566AE"/>
    <w:rsid w:val="001602E3"/>
    <w:rsid w:val="00160C0C"/>
    <w:rsid w:val="001664A2"/>
    <w:rsid w:val="00170521"/>
    <w:rsid w:val="00194AD3"/>
    <w:rsid w:val="001B4848"/>
    <w:rsid w:val="001F447A"/>
    <w:rsid w:val="001F5A0C"/>
    <w:rsid w:val="001F7399"/>
    <w:rsid w:val="00212319"/>
    <w:rsid w:val="00225BE3"/>
    <w:rsid w:val="00236980"/>
    <w:rsid w:val="002421A0"/>
    <w:rsid w:val="002455B4"/>
    <w:rsid w:val="00273F24"/>
    <w:rsid w:val="00274E0A"/>
    <w:rsid w:val="002A2888"/>
    <w:rsid w:val="002B217C"/>
    <w:rsid w:val="002B6153"/>
    <w:rsid w:val="002C627C"/>
    <w:rsid w:val="002F41AD"/>
    <w:rsid w:val="00307586"/>
    <w:rsid w:val="003131D3"/>
    <w:rsid w:val="00336906"/>
    <w:rsid w:val="00345333"/>
    <w:rsid w:val="00361336"/>
    <w:rsid w:val="003831F6"/>
    <w:rsid w:val="003A06C6"/>
    <w:rsid w:val="003E0BCE"/>
    <w:rsid w:val="003E36B1"/>
    <w:rsid w:val="003E4162"/>
    <w:rsid w:val="003E542F"/>
    <w:rsid w:val="003F7CBD"/>
    <w:rsid w:val="0043416D"/>
    <w:rsid w:val="004472C5"/>
    <w:rsid w:val="00481CF8"/>
    <w:rsid w:val="004924C4"/>
    <w:rsid w:val="00492C2D"/>
    <w:rsid w:val="004A3D87"/>
    <w:rsid w:val="004B18A9"/>
    <w:rsid w:val="004D4F8C"/>
    <w:rsid w:val="004D6B86"/>
    <w:rsid w:val="004E4A0F"/>
    <w:rsid w:val="004F041D"/>
    <w:rsid w:val="00504F88"/>
    <w:rsid w:val="00517E23"/>
    <w:rsid w:val="0054249A"/>
    <w:rsid w:val="00542FCB"/>
    <w:rsid w:val="00544D5A"/>
    <w:rsid w:val="0055242C"/>
    <w:rsid w:val="00567617"/>
    <w:rsid w:val="00577442"/>
    <w:rsid w:val="00594296"/>
    <w:rsid w:val="00595412"/>
    <w:rsid w:val="005B3BD6"/>
    <w:rsid w:val="00612BD2"/>
    <w:rsid w:val="00613566"/>
    <w:rsid w:val="00616022"/>
    <w:rsid w:val="0061747E"/>
    <w:rsid w:val="00625F1A"/>
    <w:rsid w:val="006358E3"/>
    <w:rsid w:val="00641876"/>
    <w:rsid w:val="00645290"/>
    <w:rsid w:val="00680A8D"/>
    <w:rsid w:val="00695FEB"/>
    <w:rsid w:val="006B015B"/>
    <w:rsid w:val="006C162F"/>
    <w:rsid w:val="006D09A4"/>
    <w:rsid w:val="006D7EE9"/>
    <w:rsid w:val="007145C8"/>
    <w:rsid w:val="007244DE"/>
    <w:rsid w:val="0072705E"/>
    <w:rsid w:val="00732DFA"/>
    <w:rsid w:val="00747C98"/>
    <w:rsid w:val="00773A38"/>
    <w:rsid w:val="007777B2"/>
    <w:rsid w:val="00781D88"/>
    <w:rsid w:val="007B3D52"/>
    <w:rsid w:val="007B6AB0"/>
    <w:rsid w:val="007C380B"/>
    <w:rsid w:val="008112D7"/>
    <w:rsid w:val="0081390C"/>
    <w:rsid w:val="00816831"/>
    <w:rsid w:val="00837D67"/>
    <w:rsid w:val="00851385"/>
    <w:rsid w:val="008566A4"/>
    <w:rsid w:val="008747E8"/>
    <w:rsid w:val="008863F8"/>
    <w:rsid w:val="008913E4"/>
    <w:rsid w:val="008A10EC"/>
    <w:rsid w:val="008A2A83"/>
    <w:rsid w:val="008C5082"/>
    <w:rsid w:val="008E5D94"/>
    <w:rsid w:val="008F6F3C"/>
    <w:rsid w:val="00910F0E"/>
    <w:rsid w:val="00926C56"/>
    <w:rsid w:val="00961AE5"/>
    <w:rsid w:val="00963867"/>
    <w:rsid w:val="00966197"/>
    <w:rsid w:val="009914A8"/>
    <w:rsid w:val="00991528"/>
    <w:rsid w:val="009A2C38"/>
    <w:rsid w:val="009B7F6B"/>
    <w:rsid w:val="009D0443"/>
    <w:rsid w:val="009E53EB"/>
    <w:rsid w:val="009F0414"/>
    <w:rsid w:val="00A4757D"/>
    <w:rsid w:val="00A77F6B"/>
    <w:rsid w:val="00A81A81"/>
    <w:rsid w:val="00A81BB2"/>
    <w:rsid w:val="00A8431C"/>
    <w:rsid w:val="00A909E6"/>
    <w:rsid w:val="00AA0843"/>
    <w:rsid w:val="00AA5C05"/>
    <w:rsid w:val="00AE4EB5"/>
    <w:rsid w:val="00AF70E8"/>
    <w:rsid w:val="00BD125A"/>
    <w:rsid w:val="00BE37BB"/>
    <w:rsid w:val="00BF3287"/>
    <w:rsid w:val="00C2087A"/>
    <w:rsid w:val="00C3438C"/>
    <w:rsid w:val="00C5686B"/>
    <w:rsid w:val="00C74024"/>
    <w:rsid w:val="00C83B15"/>
    <w:rsid w:val="00C925C8"/>
    <w:rsid w:val="00CB3744"/>
    <w:rsid w:val="00CB7F84"/>
    <w:rsid w:val="00CD2009"/>
    <w:rsid w:val="00CF1B55"/>
    <w:rsid w:val="00D3712C"/>
    <w:rsid w:val="00D6733C"/>
    <w:rsid w:val="00D706EC"/>
    <w:rsid w:val="00D77A9F"/>
    <w:rsid w:val="00D86508"/>
    <w:rsid w:val="00DA129A"/>
    <w:rsid w:val="00DB2E59"/>
    <w:rsid w:val="00DB358F"/>
    <w:rsid w:val="00DC1418"/>
    <w:rsid w:val="00DC44F1"/>
    <w:rsid w:val="00DD225A"/>
    <w:rsid w:val="00DF6D26"/>
    <w:rsid w:val="00E05539"/>
    <w:rsid w:val="00E1518F"/>
    <w:rsid w:val="00E4630A"/>
    <w:rsid w:val="00E7082D"/>
    <w:rsid w:val="00E7305D"/>
    <w:rsid w:val="00E74619"/>
    <w:rsid w:val="00E8683F"/>
    <w:rsid w:val="00E876DF"/>
    <w:rsid w:val="00E97F61"/>
    <w:rsid w:val="00EA780C"/>
    <w:rsid w:val="00EB69D3"/>
    <w:rsid w:val="00EC76E2"/>
    <w:rsid w:val="00EF2AB1"/>
    <w:rsid w:val="00F31D66"/>
    <w:rsid w:val="00F363EC"/>
    <w:rsid w:val="00F413AC"/>
    <w:rsid w:val="00FA26C2"/>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61B1302"/>
  <w15:chartTrackingRefBased/>
  <w15:docId w15:val="{F52F19D9-150E-408D-AD04-68816E2D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yperlink">
    <w:name w:val="Hyperlink"/>
    <w:basedOn w:val="DefaultParagraphFont"/>
    <w:uiPriority w:val="99"/>
    <w:unhideWhenUsed/>
    <w:rsid w:val="003E0BC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498329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aulta\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F935C155554510AD04789644D6427B"/>
        <w:category>
          <w:name w:val="General"/>
          <w:gallery w:val="placeholder"/>
        </w:category>
        <w:types>
          <w:type w:val="bbPlcHdr"/>
        </w:types>
        <w:behaviors>
          <w:behavior w:val="content"/>
        </w:behaviors>
        <w:guid w:val="{F9ECECC6-8183-4AE8-BB09-F296764099E6}"/>
      </w:docPartPr>
      <w:docPartBody>
        <w:p w:rsidR="00E04F62" w:rsidRDefault="00C17B7B">
          <w:pPr>
            <w:pStyle w:val="ECF935C155554510AD04789644D6427B"/>
          </w:pPr>
          <w:r>
            <w:t>Include any grant/funding information and a complete correspondence address.</w:t>
          </w:r>
        </w:p>
      </w:docPartBody>
    </w:docPart>
    <w:docPart>
      <w:docPartPr>
        <w:name w:val="706E2B3D171A4A51AC8B6DB29E4E451E"/>
        <w:category>
          <w:name w:val="General"/>
          <w:gallery w:val="placeholder"/>
        </w:category>
        <w:types>
          <w:type w:val="bbPlcHdr"/>
        </w:types>
        <w:behaviors>
          <w:behavior w:val="content"/>
        </w:behaviors>
        <w:guid w:val="{FB156B5B-49F3-4DB6-B6C7-6A97F72401F5}"/>
      </w:docPartPr>
      <w:docPartBody>
        <w:p w:rsidR="00E04F62" w:rsidRDefault="00C17B7B" w:rsidP="00C17B7B">
          <w:pPr>
            <w:pStyle w:val="706E2B3D171A4A51AC8B6DB29E4E451E"/>
          </w:pPr>
          <w:r>
            <w:t>Heading 2</w:t>
          </w:r>
          <w:r>
            <w:rPr>
              <w:rStyle w:val="FootnoteReference"/>
            </w:rPr>
            <w:t>1</w:t>
          </w:r>
        </w:p>
      </w:docPartBody>
    </w:docPart>
    <w:docPart>
      <w:docPartPr>
        <w:name w:val="B00C387AE5E44EB5B27E53E8AF3CB9C3"/>
        <w:category>
          <w:name w:val="General"/>
          <w:gallery w:val="placeholder"/>
        </w:category>
        <w:types>
          <w:type w:val="bbPlcHdr"/>
        </w:types>
        <w:behaviors>
          <w:behavior w:val="content"/>
        </w:behaviors>
        <w:guid w:val="{F2BA9B7E-606A-4FB1-A813-C770C5DC8C2B}"/>
      </w:docPartPr>
      <w:docPartBody>
        <w:p w:rsidR="00E04F62" w:rsidRDefault="00C17B7B" w:rsidP="00C17B7B">
          <w:pPr>
            <w:pStyle w:val="B00C387AE5E44EB5B27E53E8AF3CB9C3"/>
          </w:pPr>
          <w:r>
            <w:t>Heading 2</w:t>
          </w:r>
          <w:r>
            <w:rPr>
              <w:rStyle w:val="FootnoteReference"/>
            </w:rPr>
            <w:t>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7B"/>
    <w:rsid w:val="00C17B7B"/>
    <w:rsid w:val="00E0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11F0685A40415B864FF1B9988265A0">
    <w:name w:val="A211F0685A40415B864FF1B9988265A0"/>
  </w:style>
  <w:style w:type="paragraph" w:customStyle="1" w:styleId="EE17731BF8B44FC7A964C372D7ABED78">
    <w:name w:val="EE17731BF8B44FC7A964C372D7ABED78"/>
  </w:style>
  <w:style w:type="paragraph" w:customStyle="1" w:styleId="06ABB1DEE2BC46989146FEDE261F3261">
    <w:name w:val="06ABB1DEE2BC46989146FEDE261F3261"/>
  </w:style>
  <w:style w:type="paragraph" w:customStyle="1" w:styleId="ECF935C155554510AD04789644D6427B">
    <w:name w:val="ECF935C155554510AD04789644D6427B"/>
  </w:style>
  <w:style w:type="character" w:styleId="Emphasis">
    <w:name w:val="Emphasis"/>
    <w:basedOn w:val="DefaultParagraphFont"/>
    <w:uiPriority w:val="4"/>
    <w:unhideWhenUsed/>
    <w:qFormat/>
    <w:rPr>
      <w:i/>
      <w:iCs/>
    </w:rPr>
  </w:style>
  <w:style w:type="paragraph" w:customStyle="1" w:styleId="B0360FB9F018446291365986CB4BCFB2">
    <w:name w:val="B0360FB9F018446291365986CB4BCFB2"/>
  </w:style>
  <w:style w:type="paragraph" w:customStyle="1" w:styleId="AED51FF0E71B421CAB453106CF7F879C">
    <w:name w:val="AED51FF0E71B421CAB453106CF7F879C"/>
  </w:style>
  <w:style w:type="paragraph" w:customStyle="1" w:styleId="8C5EA39F95494FE6B7F7BEC183B68D56">
    <w:name w:val="8C5EA39F95494FE6B7F7BEC183B68D56"/>
  </w:style>
  <w:style w:type="paragraph" w:customStyle="1" w:styleId="F2106450737D4CB0A065226E082F7375">
    <w:name w:val="F2106450737D4CB0A065226E082F7375"/>
  </w:style>
  <w:style w:type="paragraph" w:customStyle="1" w:styleId="47E2822C028B44E88A35D504607AD2E3">
    <w:name w:val="47E2822C028B44E88A35D504607AD2E3"/>
  </w:style>
  <w:style w:type="paragraph" w:customStyle="1" w:styleId="241942A1ABCF4F7F9C79361079C552C2">
    <w:name w:val="241942A1ABCF4F7F9C79361079C552C2"/>
  </w:style>
  <w:style w:type="character" w:styleId="FootnoteReference">
    <w:name w:val="footnote reference"/>
    <w:basedOn w:val="DefaultParagraphFont"/>
    <w:uiPriority w:val="99"/>
    <w:qFormat/>
    <w:rsid w:val="00C17B7B"/>
    <w:rPr>
      <w:vertAlign w:val="superscript"/>
    </w:rPr>
  </w:style>
  <w:style w:type="paragraph" w:customStyle="1" w:styleId="99BA2D529501460D97CAFEF2DAED2A45">
    <w:name w:val="99BA2D529501460D97CAFEF2DAED2A45"/>
  </w:style>
  <w:style w:type="paragraph" w:customStyle="1" w:styleId="2B26D216D77447D98F15ED9274F931D1">
    <w:name w:val="2B26D216D77447D98F15ED9274F931D1"/>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EA40BC75CAAD4E6081D4E54F3CCC2F3B">
    <w:name w:val="EA40BC75CAAD4E6081D4E54F3CCC2F3B"/>
  </w:style>
  <w:style w:type="paragraph" w:customStyle="1" w:styleId="DA54EE53A5A2429F8321FCF74D077CD8">
    <w:name w:val="DA54EE53A5A2429F8321FCF74D077CD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1C23E1858E544FBF8FC4A4A306B2CCF2">
    <w:name w:val="1C23E1858E544FBF8FC4A4A306B2CCF2"/>
  </w:style>
  <w:style w:type="paragraph" w:customStyle="1" w:styleId="00E854FCD7554E95BCA3920FC8E05C15">
    <w:name w:val="00E854FCD7554E95BCA3920FC8E05C15"/>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8266DC65E2DA46A7A80838CB05AC2805">
    <w:name w:val="8266DC65E2DA46A7A80838CB05AC2805"/>
  </w:style>
  <w:style w:type="paragraph" w:customStyle="1" w:styleId="33D8E269AE6F4318AC730AA35D20D258">
    <w:name w:val="33D8E269AE6F4318AC730AA35D20D258"/>
  </w:style>
  <w:style w:type="paragraph" w:customStyle="1" w:styleId="F72EF8DBB72A4E0CAE898329671AE5ED">
    <w:name w:val="F72EF8DBB72A4E0CAE898329671AE5ED"/>
  </w:style>
  <w:style w:type="paragraph" w:customStyle="1" w:styleId="A15494E5C4714914A5EF00CCAC164F78">
    <w:name w:val="A15494E5C4714914A5EF00CCAC164F78"/>
  </w:style>
  <w:style w:type="paragraph" w:customStyle="1" w:styleId="616BDCD8192048A1B8D27EDBA80DF0BF">
    <w:name w:val="616BDCD8192048A1B8D27EDBA80DF0BF"/>
  </w:style>
  <w:style w:type="paragraph" w:customStyle="1" w:styleId="DF86CF0564A547B99B0E38E265A0C4B7">
    <w:name w:val="DF86CF0564A547B99B0E38E265A0C4B7"/>
  </w:style>
  <w:style w:type="paragraph" w:customStyle="1" w:styleId="2F6DCDA8512F45A39C6F57B739282863">
    <w:name w:val="2F6DCDA8512F45A39C6F57B739282863"/>
  </w:style>
  <w:style w:type="paragraph" w:customStyle="1" w:styleId="F08905B0A2594BD2A8AC34FB86C38314">
    <w:name w:val="F08905B0A2594BD2A8AC34FB86C38314"/>
  </w:style>
  <w:style w:type="paragraph" w:customStyle="1" w:styleId="692AC3DE413849EDB30C4A904C9A1947">
    <w:name w:val="692AC3DE413849EDB30C4A904C9A1947"/>
  </w:style>
  <w:style w:type="paragraph" w:customStyle="1" w:styleId="AF5CC277447A4B438E8569A152120E4D">
    <w:name w:val="AF5CC277447A4B438E8569A152120E4D"/>
  </w:style>
  <w:style w:type="paragraph" w:customStyle="1" w:styleId="44D60A5900EB4F4BB234950F772BEB32">
    <w:name w:val="44D60A5900EB4F4BB234950F772BEB32"/>
  </w:style>
  <w:style w:type="paragraph" w:customStyle="1" w:styleId="673E12AE436445CEB15F97B5F8634D9C">
    <w:name w:val="673E12AE436445CEB15F97B5F8634D9C"/>
  </w:style>
  <w:style w:type="paragraph" w:customStyle="1" w:styleId="FB0CAC72060D4085AE70BF1EAC6548AE">
    <w:name w:val="FB0CAC72060D4085AE70BF1EAC6548AE"/>
  </w:style>
  <w:style w:type="paragraph" w:customStyle="1" w:styleId="F7E6D2677A8D497F8F0D5DF48B57959A">
    <w:name w:val="F7E6D2677A8D497F8F0D5DF48B57959A"/>
  </w:style>
  <w:style w:type="paragraph" w:customStyle="1" w:styleId="1A60E1AD4182487B9D90977C1F14B432">
    <w:name w:val="1A60E1AD4182487B9D90977C1F14B432"/>
  </w:style>
  <w:style w:type="paragraph" w:customStyle="1" w:styleId="ED74E5D67F1C48BBB1A1F929BC6CAB9E">
    <w:name w:val="ED74E5D67F1C48BBB1A1F929BC6CAB9E"/>
  </w:style>
  <w:style w:type="paragraph" w:customStyle="1" w:styleId="D59706B821B140C89C02E9B846A89848">
    <w:name w:val="D59706B821B140C89C02E9B846A89848"/>
  </w:style>
  <w:style w:type="paragraph" w:customStyle="1" w:styleId="CD44E9DBB66748C7AE4816EF16CB41B1">
    <w:name w:val="CD44E9DBB66748C7AE4816EF16CB41B1"/>
  </w:style>
  <w:style w:type="paragraph" w:customStyle="1" w:styleId="B88B2D2F42F747BEAFBFBD76A83F7023">
    <w:name w:val="B88B2D2F42F747BEAFBFBD76A83F7023"/>
  </w:style>
  <w:style w:type="paragraph" w:customStyle="1" w:styleId="F5A166B3DDE14CD2B6969601DDEF3261">
    <w:name w:val="F5A166B3DDE14CD2B6969601DDEF3261"/>
  </w:style>
  <w:style w:type="paragraph" w:customStyle="1" w:styleId="37707F78AA04423F8C554B6461F780DC">
    <w:name w:val="37707F78AA04423F8C554B6461F780DC"/>
  </w:style>
  <w:style w:type="paragraph" w:customStyle="1" w:styleId="0B05093E23BA4ACAA320E1D1396D91C9">
    <w:name w:val="0B05093E23BA4ACAA320E1D1396D91C9"/>
  </w:style>
  <w:style w:type="paragraph" w:customStyle="1" w:styleId="17492AFA356C41B1A636AAA39F37EE0C">
    <w:name w:val="17492AFA356C41B1A636AAA39F37EE0C"/>
  </w:style>
  <w:style w:type="paragraph" w:customStyle="1" w:styleId="8BDB75F1CB644C0EAD9BC314984BA3C1">
    <w:name w:val="8BDB75F1CB644C0EAD9BC314984BA3C1"/>
  </w:style>
  <w:style w:type="paragraph" w:customStyle="1" w:styleId="4005029F430249B487C0051B93C10D63">
    <w:name w:val="4005029F430249B487C0051B93C10D63"/>
  </w:style>
  <w:style w:type="paragraph" w:customStyle="1" w:styleId="8D5AB8603186473FAB74F1353CF18176">
    <w:name w:val="8D5AB8603186473FAB74F1353CF18176"/>
  </w:style>
  <w:style w:type="paragraph" w:customStyle="1" w:styleId="0226FD5FD1DB490BA550AB01B49F958E">
    <w:name w:val="0226FD5FD1DB490BA550AB01B49F958E"/>
  </w:style>
  <w:style w:type="paragraph" w:customStyle="1" w:styleId="E6F4A1CD6DEA463BBA8D0D7977216C45">
    <w:name w:val="E6F4A1CD6DEA463BBA8D0D7977216C45"/>
  </w:style>
  <w:style w:type="paragraph" w:customStyle="1" w:styleId="80601B772977401DB0C4D3111B35C82B">
    <w:name w:val="80601B772977401DB0C4D3111B35C82B"/>
  </w:style>
  <w:style w:type="paragraph" w:customStyle="1" w:styleId="3A0B18E9A6A940DE9D480E7D718962AA">
    <w:name w:val="3A0B18E9A6A940DE9D480E7D718962AA"/>
  </w:style>
  <w:style w:type="paragraph" w:customStyle="1" w:styleId="CDFF13E134E24AF1B775D4F729F58F5C">
    <w:name w:val="CDFF13E134E24AF1B775D4F729F58F5C"/>
  </w:style>
  <w:style w:type="paragraph" w:customStyle="1" w:styleId="430DA405FC974747BCFD7F99946EFA12">
    <w:name w:val="430DA405FC974747BCFD7F99946EFA12"/>
  </w:style>
  <w:style w:type="paragraph" w:customStyle="1" w:styleId="A720899D07CA4A2A9E9AAFFD2DDC102D">
    <w:name w:val="A720899D07CA4A2A9E9AAFFD2DDC102D"/>
  </w:style>
  <w:style w:type="paragraph" w:customStyle="1" w:styleId="B62BCB2B192B42A8B534E8DEFB1D6811">
    <w:name w:val="B62BCB2B192B42A8B534E8DEFB1D6811"/>
  </w:style>
  <w:style w:type="paragraph" w:customStyle="1" w:styleId="B0E68178016948378E6A2F64E581AB15">
    <w:name w:val="B0E68178016948378E6A2F64E581AB15"/>
  </w:style>
  <w:style w:type="paragraph" w:customStyle="1" w:styleId="DE3B8EE50B2546228D032EC77A5323E0">
    <w:name w:val="DE3B8EE50B2546228D032EC77A5323E0"/>
  </w:style>
  <w:style w:type="paragraph" w:customStyle="1" w:styleId="9F87685B2E9A4CEFB398305ACCB0DE25">
    <w:name w:val="9F87685B2E9A4CEFB398305ACCB0DE25"/>
  </w:style>
  <w:style w:type="paragraph" w:customStyle="1" w:styleId="6A46296F8027454F8497D1217CC52D27">
    <w:name w:val="6A46296F8027454F8497D1217CC52D27"/>
  </w:style>
  <w:style w:type="paragraph" w:customStyle="1" w:styleId="2ABA52CC71C84119994CEA55E42E68EE">
    <w:name w:val="2ABA52CC71C84119994CEA55E42E68EE"/>
  </w:style>
  <w:style w:type="paragraph" w:customStyle="1" w:styleId="B111D8576F2647D0AFBCD36D050C2CC2">
    <w:name w:val="B111D8576F2647D0AFBCD36D050C2CC2"/>
  </w:style>
  <w:style w:type="paragraph" w:customStyle="1" w:styleId="8F75B34A29554997A48EB994137CD81A">
    <w:name w:val="8F75B34A29554997A48EB994137CD81A"/>
  </w:style>
  <w:style w:type="paragraph" w:customStyle="1" w:styleId="639619EB5AC34797B277A240FCC80008">
    <w:name w:val="639619EB5AC34797B277A240FCC80008"/>
  </w:style>
  <w:style w:type="paragraph" w:customStyle="1" w:styleId="BB4BC78695674ABAADB51AF3C93996C0">
    <w:name w:val="BB4BC78695674ABAADB51AF3C93996C0"/>
  </w:style>
  <w:style w:type="paragraph" w:customStyle="1" w:styleId="F896236ED3EF43FDA29FDDF8D7A6AA89">
    <w:name w:val="F896236ED3EF43FDA29FDDF8D7A6AA89"/>
  </w:style>
  <w:style w:type="paragraph" w:customStyle="1" w:styleId="706E2B3D171A4A51AC8B6DB29E4E451E">
    <w:name w:val="706E2B3D171A4A51AC8B6DB29E4E451E"/>
    <w:rsid w:val="00C17B7B"/>
  </w:style>
  <w:style w:type="paragraph" w:customStyle="1" w:styleId="B00C387AE5E44EB5B27E53E8AF3CB9C3">
    <w:name w:val="B00C387AE5E44EB5B27E53E8AF3CB9C3"/>
    <w:rsid w:val="00C17B7B"/>
  </w:style>
  <w:style w:type="paragraph" w:customStyle="1" w:styleId="74590C74E56345A2825AB9F629E3B098">
    <w:name w:val="74590C74E56345A2825AB9F629E3B098"/>
    <w:rsid w:val="00C17B7B"/>
  </w:style>
  <w:style w:type="paragraph" w:customStyle="1" w:styleId="4CEFEDDB2A3C4B168D6D24088FF79AAF">
    <w:name w:val="4CEFEDDB2A3C4B168D6D24088FF79AAF"/>
    <w:rsid w:val="00C17B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w:rsidRDefault="009B7F6B"&gt;&lt;w:r&gt;&lt;w:t&gt;Stock Predictions&lt;/w:t&gt;&lt;/w:r&gt;&lt;/w:p&gt;&lt;w:sectPr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w:type="character" w:styleId="Hyperlink"&gt;&lt;w:name w:val="Hyperlink"/&gt;&lt;w:basedOn w:val="DefaultParagraphFont"/&gt;&lt;w:uiPriority w:val="99"/&gt;&lt;w:unhideWhenUsed/&gt;&lt;w:rsid w:val="003E0BCE"/&gt;&lt;w:rPr&gt;&lt;w:color w:val="5F5F5F" w:themeColor="hyperlink"/&gt;&lt;w:u w:val="single"/&gt;&lt;/w:rPr&gt;&lt;/w:style&gt;&lt;/w:styles&gt;&lt;/pkg:xmlData&gt;&lt;/pkg:part&gt;&lt;pkg:part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w:val="56BA5F94"/&gt;&lt;w:multiLevelType w:val="hybridMultilevel"/&gt;&lt;w:tmpl w:val="9C5270AE"/&gt;&lt;w:lvl w:ilvl="0" w:tplc="2D346E80"&gt;&lt;w:start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w:val="10"/&gt;&lt;/w:num&gt;&lt;/w:numbering&gt;&lt;/pkg:xmlData&gt;&lt;/pkg:part&gt;&lt;/pkg:package&gt;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61479294-3B08-4248-A88C-F34F24335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110</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Daultani, Dinesh</dc:creator>
  <cp:keywords/>
  <dc:description/>
  <cp:lastModifiedBy>Daultani, Dinesh</cp:lastModifiedBy>
  <cp:revision>164</cp:revision>
  <dcterms:created xsi:type="dcterms:W3CDTF">2017-04-17T21:50:00Z</dcterms:created>
  <dcterms:modified xsi:type="dcterms:W3CDTF">2017-04-18T14:39:00Z</dcterms:modified>
</cp:coreProperties>
</file>